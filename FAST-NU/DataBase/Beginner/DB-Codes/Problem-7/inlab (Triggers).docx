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44" w:type="pct"/>
        <w:jc w:val="center"/>
        <w:tblLook w:val="04A0" w:firstRow="1" w:lastRow="0" w:firstColumn="1" w:lastColumn="0" w:noHBand="0" w:noVBand="1"/>
      </w:tblPr>
      <w:tblGrid>
        <w:gridCol w:w="9852"/>
      </w:tblGrid>
      <w:tr w:rsidR="00BF4423" w:rsidRPr="00BF4423" w14:paraId="411D5038" w14:textId="77777777" w:rsidTr="00CF2917">
        <w:trPr>
          <w:trHeight w:val="2880"/>
          <w:jc w:val="center"/>
        </w:trPr>
        <w:tc>
          <w:tcPr>
            <w:tcW w:w="5000" w:type="pct"/>
          </w:tcPr>
          <w:p w14:paraId="5BD0ECB3" w14:textId="77777777" w:rsidR="00BF4423" w:rsidRPr="00BF4423" w:rsidRDefault="00BF4423" w:rsidP="000A4018">
            <w:pPr>
              <w:pStyle w:val="NoSpacing"/>
              <w:spacing w:after="100" w:afterAutospacing="1"/>
              <w:ind w:right="666"/>
              <w:jc w:val="center"/>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w:t>
            </w:r>
            <w:r w:rsidR="00CF2917">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14:paraId="79158509" w14:textId="77777777" w:rsidR="00BF4423" w:rsidRPr="00BD37C2" w:rsidRDefault="00BF4423" w:rsidP="000A4018">
            <w:pPr>
              <w:pStyle w:val="NoSpacing"/>
              <w:spacing w:after="100" w:afterAutospacing="1"/>
              <w:ind w:right="666"/>
              <w:jc w:val="center"/>
              <w:rPr>
                <w:caps/>
              </w:rPr>
            </w:pPr>
          </w:p>
          <w:p w14:paraId="499DADB2" w14:textId="77777777" w:rsidR="00BF4423" w:rsidRPr="00BD37C2" w:rsidRDefault="00366903" w:rsidP="000A4018">
            <w:pPr>
              <w:ind w:right="666"/>
              <w:jc w:val="center"/>
            </w:pPr>
            <w:r w:rsidRPr="00A23C72">
              <w:rPr>
                <w:noProof/>
              </w:rPr>
              <w:drawing>
                <wp:inline distT="0" distB="0" distL="0" distR="0" wp14:anchorId="4A9D3320" wp14:editId="0BBF2CEB">
                  <wp:extent cx="1581150" cy="1539541"/>
                  <wp:effectExtent l="0" t="0" r="0" b="381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8809" cy="1546998"/>
                          </a:xfrm>
                          <a:prstGeom prst="rect">
                            <a:avLst/>
                          </a:prstGeom>
                          <a:solidFill>
                            <a:srgbClr val="FFFFFF"/>
                          </a:solidFill>
                          <a:ln>
                            <a:noFill/>
                          </a:ln>
                        </pic:spPr>
                      </pic:pic>
                    </a:graphicData>
                  </a:graphic>
                </wp:inline>
              </w:drawing>
            </w:r>
          </w:p>
        </w:tc>
      </w:tr>
      <w:tr w:rsidR="00BF4423" w:rsidRPr="00BF4423" w14:paraId="1B308EBE" w14:textId="77777777" w:rsidTr="00CF2917">
        <w:trPr>
          <w:trHeight w:val="2880"/>
          <w:jc w:val="center"/>
        </w:trPr>
        <w:tc>
          <w:tcPr>
            <w:tcW w:w="5000" w:type="pct"/>
          </w:tcPr>
          <w:p w14:paraId="1C9B43EC" w14:textId="77777777" w:rsidR="00BF4423" w:rsidRPr="00BD37C2" w:rsidRDefault="00BF4423" w:rsidP="00222F78">
            <w:pPr>
              <w:pStyle w:val="NoSpacing"/>
              <w:spacing w:before="100" w:beforeAutospacing="1"/>
              <w:ind w:right="666"/>
              <w:rPr>
                <w:sz w:val="80"/>
                <w:szCs w:val="80"/>
              </w:rPr>
            </w:pPr>
          </w:p>
          <w:p w14:paraId="0B896478" w14:textId="060E2A71" w:rsidR="00BF4423" w:rsidRPr="00BD37C2" w:rsidRDefault="00227B52" w:rsidP="000A4018">
            <w:pPr>
              <w:pStyle w:val="NoSpacing"/>
              <w:spacing w:before="100" w:beforeAutospacing="1"/>
              <w:ind w:right="666"/>
              <w:jc w:val="center"/>
              <w:rPr>
                <w:sz w:val="80"/>
                <w:szCs w:val="80"/>
              </w:rPr>
            </w:pPr>
            <w:r>
              <w:rPr>
                <w:sz w:val="80"/>
                <w:szCs w:val="80"/>
              </w:rPr>
              <w:t>In lab</w:t>
            </w:r>
            <w:r w:rsidR="005E25CC">
              <w:rPr>
                <w:sz w:val="80"/>
                <w:szCs w:val="80"/>
              </w:rPr>
              <w:t xml:space="preserve"> </w:t>
            </w:r>
            <w:r w:rsidR="0008112B">
              <w:rPr>
                <w:sz w:val="80"/>
                <w:szCs w:val="80"/>
              </w:rPr>
              <w:t>8</w:t>
            </w:r>
          </w:p>
          <w:p w14:paraId="30DFF7C2" w14:textId="6E3909D9" w:rsidR="00BF4423" w:rsidRPr="00BF4423" w:rsidRDefault="00BF4423" w:rsidP="00417C81">
            <w:pPr>
              <w:pStyle w:val="NoSpacing"/>
              <w:spacing w:before="100" w:beforeAutospacing="1"/>
              <w:ind w:right="666"/>
              <w:jc w:val="center"/>
              <w:rPr>
                <w:rFonts w:eastAsia="DejaVu Sans"/>
                <w:kern w:val="2"/>
                <w:sz w:val="32"/>
                <w:szCs w:val="32"/>
                <w:lang w:eastAsia="hi-IN" w:bidi="hi-IN"/>
              </w:rPr>
            </w:pPr>
            <w:r w:rsidRPr="00BD37C2">
              <w:rPr>
                <w:sz w:val="32"/>
                <w:szCs w:val="32"/>
              </w:rPr>
              <w:t>“</w:t>
            </w:r>
            <w:r w:rsidR="00417C81">
              <w:rPr>
                <w:sz w:val="32"/>
                <w:szCs w:val="32"/>
              </w:rPr>
              <w:t>Triggers</w:t>
            </w:r>
            <w:r w:rsidRPr="00BD37C2">
              <w:rPr>
                <w:sz w:val="32"/>
                <w:szCs w:val="32"/>
              </w:rPr>
              <w:t>”</w:t>
            </w:r>
          </w:p>
        </w:tc>
      </w:tr>
      <w:tr w:rsidR="00BF4423" w:rsidRPr="00BF4423" w14:paraId="3AC60C56" w14:textId="77777777" w:rsidTr="00ED6D5B">
        <w:trPr>
          <w:trHeight w:val="80"/>
          <w:jc w:val="center"/>
        </w:trPr>
        <w:tc>
          <w:tcPr>
            <w:tcW w:w="5000" w:type="pct"/>
          </w:tcPr>
          <w:p w14:paraId="30E0CA85" w14:textId="77777777" w:rsidR="00BF4423" w:rsidRPr="00BD37C2" w:rsidRDefault="00BF4423" w:rsidP="000A4018">
            <w:pPr>
              <w:pStyle w:val="NoSpacing"/>
              <w:tabs>
                <w:tab w:val="left" w:pos="3465"/>
              </w:tabs>
              <w:ind w:right="666"/>
              <w:rPr>
                <w:sz w:val="18"/>
                <w:szCs w:val="18"/>
              </w:rPr>
            </w:pPr>
            <w:r w:rsidRPr="00BD37C2">
              <w:rPr>
                <w:sz w:val="18"/>
                <w:szCs w:val="18"/>
              </w:rPr>
              <w:tab/>
            </w:r>
          </w:p>
        </w:tc>
      </w:tr>
      <w:tr w:rsidR="00BF4423" w:rsidRPr="00BF4423" w14:paraId="12EA8DCD" w14:textId="77777777" w:rsidTr="00ED6D5B">
        <w:trPr>
          <w:trHeight w:val="720"/>
          <w:jc w:val="center"/>
        </w:trPr>
        <w:tc>
          <w:tcPr>
            <w:tcW w:w="5000" w:type="pct"/>
            <w:vAlign w:val="center"/>
          </w:tcPr>
          <w:p w14:paraId="5AD405AC" w14:textId="33299649" w:rsidR="00BF4423" w:rsidRPr="00BD37C2" w:rsidRDefault="00BF4423" w:rsidP="000A4018">
            <w:pPr>
              <w:pStyle w:val="NoSpacing"/>
              <w:ind w:right="666"/>
              <w:jc w:val="center"/>
              <w:rPr>
                <w:sz w:val="44"/>
                <w:szCs w:val="44"/>
              </w:rPr>
            </w:pPr>
            <w:r w:rsidRPr="00BD37C2">
              <w:rPr>
                <w:sz w:val="44"/>
                <w:szCs w:val="44"/>
              </w:rPr>
              <w:t>Database Systems</w:t>
            </w:r>
            <w:r w:rsidR="002F338D">
              <w:rPr>
                <w:sz w:val="44"/>
                <w:szCs w:val="44"/>
              </w:rPr>
              <w:t xml:space="preserve"> Lab</w:t>
            </w:r>
          </w:p>
        </w:tc>
      </w:tr>
      <w:tr w:rsidR="00BF4423" w:rsidRPr="00BF4423" w14:paraId="2203FC7F" w14:textId="77777777" w:rsidTr="00CF2917">
        <w:trPr>
          <w:trHeight w:val="360"/>
          <w:jc w:val="center"/>
        </w:trPr>
        <w:tc>
          <w:tcPr>
            <w:tcW w:w="5000" w:type="pct"/>
            <w:vAlign w:val="center"/>
          </w:tcPr>
          <w:p w14:paraId="4B4E9DAE" w14:textId="16EE2D9C" w:rsidR="00BF4423" w:rsidRPr="00BF4423" w:rsidRDefault="00D31AE2" w:rsidP="006B17E9">
            <w:pPr>
              <w:pStyle w:val="NoSpacing"/>
              <w:ind w:right="666"/>
              <w:jc w:val="center"/>
            </w:pPr>
            <w:r>
              <w:rPr>
                <w:sz w:val="32"/>
              </w:rPr>
              <w:t>Spring 20</w:t>
            </w:r>
            <w:r w:rsidR="00E511DB">
              <w:rPr>
                <w:sz w:val="32"/>
              </w:rPr>
              <w:t>2</w:t>
            </w:r>
            <w:r w:rsidR="002F338D">
              <w:rPr>
                <w:sz w:val="32"/>
              </w:rPr>
              <w:t>1</w:t>
            </w:r>
          </w:p>
        </w:tc>
      </w:tr>
    </w:tbl>
    <w:p w14:paraId="0DFA5747" w14:textId="77777777" w:rsidR="007A51D8" w:rsidRDefault="007A51D8" w:rsidP="00366903"/>
    <w:p w14:paraId="57F2E8AD" w14:textId="77777777" w:rsidR="00ED6D5B" w:rsidRDefault="00ED6D5B"/>
    <w:p w14:paraId="1CD5234B" w14:textId="77777777" w:rsidR="00ED6D5B" w:rsidRDefault="00ED6D5B"/>
    <w:p w14:paraId="37B7C40C" w14:textId="77777777" w:rsidR="00ED6D5B" w:rsidRDefault="00ED6D5B"/>
    <w:p w14:paraId="1FE8C4FF" w14:textId="77777777" w:rsidR="00ED6D5B" w:rsidRDefault="00ED6D5B"/>
    <w:p w14:paraId="3FDA2CCC" w14:textId="77777777" w:rsidR="00ED6D5B" w:rsidRDefault="00ED6D5B"/>
    <w:p w14:paraId="2FF576DC" w14:textId="77777777" w:rsidR="00ED6D5B" w:rsidRDefault="00ED6D5B"/>
    <w:p w14:paraId="76DDAD36" w14:textId="77777777" w:rsidR="00ED6D5B" w:rsidRDefault="00ED6D5B"/>
    <w:p w14:paraId="314AE1E9" w14:textId="77777777" w:rsidR="00ED6D5B" w:rsidRDefault="00ED6D5B"/>
    <w:p w14:paraId="20C973B3" w14:textId="77777777" w:rsidR="00ED6D5B" w:rsidRDefault="00ED6D5B" w:rsidP="00ED6D5B">
      <w:pPr>
        <w:jc w:val="center"/>
      </w:pPr>
    </w:p>
    <w:p w14:paraId="6B685B83" w14:textId="77777777" w:rsidR="00ED6D5B" w:rsidRDefault="00ED6D5B" w:rsidP="00ED6D5B">
      <w:pPr>
        <w:jc w:val="center"/>
      </w:pPr>
    </w:p>
    <w:p w14:paraId="1D8BA75B" w14:textId="77777777" w:rsidR="00ED6D5B" w:rsidRDefault="00ED6D5B" w:rsidP="00ED6D5B">
      <w:pPr>
        <w:jc w:val="center"/>
      </w:pPr>
    </w:p>
    <w:p w14:paraId="119FFDCB" w14:textId="77777777" w:rsidR="00ED6D5B" w:rsidRDefault="00ED6D5B" w:rsidP="00ED6D5B">
      <w:pPr>
        <w:jc w:val="center"/>
      </w:pPr>
    </w:p>
    <w:p w14:paraId="41D7FCE8" w14:textId="77777777" w:rsidR="00ED6D5B" w:rsidRDefault="00ED6D5B" w:rsidP="00ED6D5B">
      <w:pPr>
        <w:jc w:val="center"/>
      </w:pPr>
    </w:p>
    <w:p w14:paraId="160E37E9" w14:textId="77777777" w:rsidR="00ED6D5B" w:rsidRPr="00A323DF" w:rsidRDefault="00ED6D5B" w:rsidP="00ED6D5B">
      <w:pPr>
        <w:jc w:val="center"/>
      </w:pPr>
      <w:r w:rsidRPr="00A323DF">
        <w:t>Department of Computer Science</w:t>
      </w:r>
    </w:p>
    <w:p w14:paraId="3A83A123" w14:textId="77777777" w:rsidR="007A51D8" w:rsidRDefault="00ED6D5B" w:rsidP="00F044AC">
      <w:pPr>
        <w:jc w:val="center"/>
      </w:pPr>
      <w:r w:rsidRPr="00A323DF">
        <w:t>FAST-NU, Lahore, Pakistan</w:t>
      </w:r>
    </w:p>
    <w:p w14:paraId="66C99E18" w14:textId="77777777" w:rsidR="00BF4423" w:rsidRPr="00BF4423" w:rsidRDefault="00BF4423">
      <w:pPr>
        <w:sectPr w:rsidR="00BF4423" w:rsidRPr="00BF4423" w:rsidSect="007A51D8">
          <w:pgSz w:w="12240" w:h="15840"/>
          <w:pgMar w:top="1440" w:right="1440" w:bottom="1440" w:left="1440" w:header="720" w:footer="720" w:gutter="0"/>
          <w:cols w:space="720"/>
          <w:docGrid w:linePitch="360"/>
        </w:sectPr>
      </w:pPr>
    </w:p>
    <w:p w14:paraId="5FC2EB83" w14:textId="77777777" w:rsidR="009C47B9" w:rsidRDefault="009C47B9" w:rsidP="00B95ABF">
      <w:pPr>
        <w:pStyle w:val="Heading1"/>
      </w:pPr>
      <w:r>
        <w:lastRenderedPageBreak/>
        <w:t>Objectives:</w:t>
      </w:r>
    </w:p>
    <w:p w14:paraId="53D1F6E7" w14:textId="77777777" w:rsidR="009C47B9" w:rsidRPr="009C47B9" w:rsidRDefault="009C47B9" w:rsidP="009C47B9">
      <w:r>
        <w:t>In this lab, students will practice triggers and stored procedures.</w:t>
      </w:r>
    </w:p>
    <w:p w14:paraId="38F9CE7D" w14:textId="77777777" w:rsidR="000B4555" w:rsidRDefault="00B95ABF" w:rsidP="00B95ABF">
      <w:pPr>
        <w:pStyle w:val="Heading1"/>
      </w:pPr>
      <w:r>
        <w:t>Exercise</w:t>
      </w:r>
    </w:p>
    <w:p w14:paraId="627371B1" w14:textId="77777777" w:rsidR="00B95ABF" w:rsidRDefault="005B03CB" w:rsidP="00B95ABF">
      <w:r>
        <w:t>Schema is given in Order.sql file</w:t>
      </w:r>
    </w:p>
    <w:p w14:paraId="01DD7CCE" w14:textId="77777777" w:rsidR="005B03CB" w:rsidRDefault="005B03CB" w:rsidP="00B95ABF"/>
    <w:p w14:paraId="290994B9" w14:textId="77777777" w:rsidR="00F4139E" w:rsidRDefault="00330787" w:rsidP="00B95ABF">
      <w:r>
        <w:rPr>
          <w:noProof/>
        </w:rPr>
        <w:drawing>
          <wp:inline distT="0" distB="0" distL="0" distR="0" wp14:anchorId="402AE220" wp14:editId="4831CCA7">
            <wp:extent cx="2991430" cy="23895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0461" cy="2396762"/>
                    </a:xfrm>
                    <a:prstGeom prst="rect">
                      <a:avLst/>
                    </a:prstGeom>
                    <a:noFill/>
                    <a:ln>
                      <a:noFill/>
                    </a:ln>
                  </pic:spPr>
                </pic:pic>
              </a:graphicData>
            </a:graphic>
          </wp:inline>
        </w:drawing>
      </w:r>
    </w:p>
    <w:p w14:paraId="6F9B454A" w14:textId="109C4E5A" w:rsidR="0005644F" w:rsidRPr="0005644F" w:rsidRDefault="0005644F" w:rsidP="00B95ABF">
      <w:pPr>
        <w:rPr>
          <w:b/>
        </w:rPr>
      </w:pPr>
      <w:r w:rsidRPr="0005644F">
        <w:rPr>
          <w:b/>
        </w:rPr>
        <w:t xml:space="preserve">Note: For Delete Triggers, </w:t>
      </w:r>
      <w:r w:rsidR="00A4652D" w:rsidRPr="0005644F">
        <w:rPr>
          <w:b/>
        </w:rPr>
        <w:t>assume</w:t>
      </w:r>
      <w:r w:rsidRPr="0005644F">
        <w:rPr>
          <w:b/>
        </w:rPr>
        <w:t xml:space="preserve"> that only one row is </w:t>
      </w:r>
      <w:r w:rsidR="00655714">
        <w:rPr>
          <w:b/>
        </w:rPr>
        <w:t>deleted</w:t>
      </w:r>
      <w:r w:rsidRPr="0005644F">
        <w:rPr>
          <w:b/>
        </w:rPr>
        <w:t xml:space="preserve"> in one delete statement.</w:t>
      </w:r>
    </w:p>
    <w:p w14:paraId="32BE0EB0" w14:textId="77777777" w:rsidR="00B95ABF" w:rsidRDefault="00B95ABF" w:rsidP="00B95ABF"/>
    <w:p w14:paraId="40463181" w14:textId="77777777" w:rsidR="00B95ABF" w:rsidRDefault="00583F9E" w:rsidP="00F4139E">
      <w:pPr>
        <w:pStyle w:val="ListParagraph"/>
        <w:numPr>
          <w:ilvl w:val="0"/>
          <w:numId w:val="18"/>
        </w:numPr>
      </w:pPr>
      <w:r>
        <w:t>Create a</w:t>
      </w:r>
      <w:r w:rsidR="004B1BCF">
        <w:t>n instead-of-delete</w:t>
      </w:r>
      <w:r>
        <w:t xml:space="preserve"> trigger which does not allow deleting a customer </w:t>
      </w:r>
      <w:r w:rsidR="002930E6">
        <w:t xml:space="preserve">who </w:t>
      </w:r>
      <w:r w:rsidR="00FB5F41">
        <w:t xml:space="preserve">has </w:t>
      </w:r>
      <w:r w:rsidR="002930E6">
        <w:t>made at</w:t>
      </w:r>
      <w:r w:rsidR="00B77F18">
        <w:t xml:space="preserve"> </w:t>
      </w:r>
      <w:r w:rsidR="002930E6">
        <w:t>le</w:t>
      </w:r>
      <w:r>
        <w:t>ast 1 order.</w:t>
      </w:r>
    </w:p>
    <w:p w14:paraId="5FE60B36" w14:textId="77777777" w:rsidR="00226C86" w:rsidRDefault="00056C0C" w:rsidP="00C708A1">
      <w:pPr>
        <w:pStyle w:val="ListParagraph"/>
        <w:numPr>
          <w:ilvl w:val="0"/>
          <w:numId w:val="18"/>
        </w:numPr>
      </w:pPr>
      <w:r>
        <w:t>Create a</w:t>
      </w:r>
      <w:r w:rsidR="00C97375">
        <w:t>n instead-of-insert</w:t>
      </w:r>
      <w:r w:rsidR="00583F9E">
        <w:t xml:space="preserve"> trigger for Order Details which checks whether the quantity in order details is less than or equal to the quantity in store. If the quantity in store is less, simply print </w:t>
      </w:r>
      <w:r w:rsidR="000D6CE8">
        <w:t>some message ‘The required quantity is not available’</w:t>
      </w:r>
      <w:r w:rsidR="003758FC">
        <w:t>, and do not insert the record.</w:t>
      </w:r>
      <w:r w:rsidR="00226C86">
        <w:t xml:space="preserve"> Otherwise insert the record.</w:t>
      </w:r>
    </w:p>
    <w:p w14:paraId="1748FF4B" w14:textId="77777777" w:rsidR="00DC04D6" w:rsidRDefault="00DC04D6" w:rsidP="00C708A1">
      <w:pPr>
        <w:pStyle w:val="ListParagraph"/>
        <w:numPr>
          <w:ilvl w:val="0"/>
          <w:numId w:val="18"/>
        </w:numPr>
      </w:pPr>
      <w:r>
        <w:t>Create and after-update trigger for OrderDetails which checks whether the quantity that has been updated for the item is available in the store or not. If not, then rollback the update.</w:t>
      </w:r>
    </w:p>
    <w:p w14:paraId="6676B091" w14:textId="77777777" w:rsidR="00C708A1" w:rsidRDefault="00205E32" w:rsidP="00C708A1">
      <w:pPr>
        <w:pStyle w:val="ListParagraph"/>
        <w:numPr>
          <w:ilvl w:val="0"/>
          <w:numId w:val="18"/>
        </w:numPr>
      </w:pPr>
      <w:r>
        <w:t>Create an after-delete</w:t>
      </w:r>
      <w:r w:rsidR="00996E5B">
        <w:t xml:space="preserve"> </w:t>
      </w:r>
      <w:r w:rsidR="00923B06">
        <w:t>trigger which</w:t>
      </w:r>
      <w:r w:rsidR="00996E5B">
        <w:t xml:space="preserve"> does not allow deleting any item whose quant</w:t>
      </w:r>
      <w:r w:rsidR="001934B7">
        <w:t>ity in store is more than 100.</w:t>
      </w:r>
    </w:p>
    <w:p w14:paraId="7260A016" w14:textId="11A13468" w:rsidR="00C55F84" w:rsidRDefault="00C55F84" w:rsidP="00024582">
      <w:pPr>
        <w:pStyle w:val="ListParagraph"/>
        <w:numPr>
          <w:ilvl w:val="0"/>
          <w:numId w:val="18"/>
        </w:numPr>
      </w:pPr>
      <w:r>
        <w:t>Create a</w:t>
      </w:r>
      <w:r w:rsidR="00316E00">
        <w:t>n instead-of-insert</w:t>
      </w:r>
      <w:r>
        <w:t xml:space="preserve"> trigger which checks whether the date of the order being inserted is equal to the current date or not. If it is not, simply </w:t>
      </w:r>
      <w:r w:rsidR="0034108F">
        <w:t>replacing</w:t>
      </w:r>
      <w:r>
        <w:t xml:space="preserve"> the date with the current date. </w:t>
      </w:r>
    </w:p>
    <w:p w14:paraId="7FEA5E08" w14:textId="77777777" w:rsidR="0018760B" w:rsidRDefault="003365B5" w:rsidP="00024582">
      <w:pPr>
        <w:pStyle w:val="ListParagraph"/>
        <w:numPr>
          <w:ilvl w:val="0"/>
          <w:numId w:val="18"/>
        </w:numPr>
      </w:pPr>
      <w:r>
        <w:t>Create an after-</w:t>
      </w:r>
      <w:r w:rsidR="0018760B">
        <w:t xml:space="preserve">insert trigger which does not allow inserting a customer </w:t>
      </w:r>
      <w:r w:rsidR="000459C7">
        <w:t>who</w:t>
      </w:r>
      <w:r w:rsidR="00CA576E">
        <w:t>s</w:t>
      </w:r>
      <w:r w:rsidR="000459C7">
        <w:t>e</w:t>
      </w:r>
      <w:r w:rsidR="008E46C8">
        <w:t xml:space="preserve"> </w:t>
      </w:r>
      <w:r w:rsidR="0018760B">
        <w:t>any of the fields is null.</w:t>
      </w:r>
    </w:p>
    <w:p w14:paraId="5D26446D" w14:textId="77777777" w:rsidR="005802F0" w:rsidRDefault="005802F0" w:rsidP="00D929B7">
      <w:pPr>
        <w:pStyle w:val="ListParagraph"/>
        <w:numPr>
          <w:ilvl w:val="0"/>
          <w:numId w:val="18"/>
        </w:numPr>
      </w:pPr>
      <w:r>
        <w:t xml:space="preserve">You have to create a customer Signup </w:t>
      </w:r>
      <w:r w:rsidR="00F46BC2">
        <w:t>procedure;</w:t>
      </w:r>
      <w:r>
        <w:t xml:space="preserve"> it will take all the information of Customer (No, Name City, Phone).</w:t>
      </w:r>
    </w:p>
    <w:p w14:paraId="201BFC9D" w14:textId="4C869F54" w:rsidR="005802F0" w:rsidRDefault="005802F0" w:rsidP="005802F0">
      <w:pPr>
        <w:pStyle w:val="ListParagraph"/>
      </w:pPr>
      <w:r>
        <w:t xml:space="preserve">At the end of </w:t>
      </w:r>
      <w:r w:rsidR="0034108F">
        <w:t>procedure,</w:t>
      </w:r>
      <w:r w:rsidR="0081544A">
        <w:t xml:space="preserve"> it should return a flag (as output parameter) that should tell the violation of following rules: </w:t>
      </w:r>
    </w:p>
    <w:p w14:paraId="6CB6E5E7" w14:textId="77777777" w:rsidR="0081544A" w:rsidRDefault="0081544A" w:rsidP="00212C0D">
      <w:pPr>
        <w:pStyle w:val="ListParagraph"/>
        <w:numPr>
          <w:ilvl w:val="1"/>
          <w:numId w:val="18"/>
        </w:numPr>
      </w:pPr>
      <w:r>
        <w:t xml:space="preserve">Rule1: </w:t>
      </w:r>
      <w:r w:rsidR="005802F0">
        <w:t>It should c</w:t>
      </w:r>
      <w:r w:rsidR="00170161">
        <w:t>heck that the customer No. is</w:t>
      </w:r>
      <w:r w:rsidR="005802F0">
        <w:t xml:space="preserve"> unique, so if any existing user has same user number it should return the Flag as 1.</w:t>
      </w:r>
    </w:p>
    <w:p w14:paraId="3F9ECB13" w14:textId="77777777" w:rsidR="00212C0D" w:rsidRDefault="00212C0D" w:rsidP="00212C0D">
      <w:pPr>
        <w:pStyle w:val="ListParagraph"/>
        <w:numPr>
          <w:ilvl w:val="1"/>
          <w:numId w:val="18"/>
        </w:numPr>
      </w:pPr>
      <w:r>
        <w:t>Rule 2</w:t>
      </w:r>
      <w:r w:rsidR="0081544A">
        <w:t xml:space="preserve">: Phone number should be of 6 </w:t>
      </w:r>
      <w:r w:rsidR="008571C8">
        <w:t>digits</w:t>
      </w:r>
      <w:r w:rsidR="0081544A">
        <w:t xml:space="preserve">, if it’s less or more it should </w:t>
      </w:r>
      <w:r w:rsidR="00244702">
        <w:t xml:space="preserve">return the </w:t>
      </w:r>
      <w:r w:rsidR="0081544A">
        <w:t xml:space="preserve">flag as 3. </w:t>
      </w:r>
    </w:p>
    <w:p w14:paraId="49E170FE" w14:textId="77777777" w:rsidR="00212C0D" w:rsidRDefault="00212C0D" w:rsidP="00212C0D">
      <w:pPr>
        <w:pStyle w:val="ListParagraph"/>
        <w:ind w:left="1440"/>
      </w:pPr>
    </w:p>
    <w:p w14:paraId="6F0FC248" w14:textId="51368F3D" w:rsidR="00E755F3" w:rsidRPr="00BF5965" w:rsidRDefault="0081544A" w:rsidP="00BF5965">
      <w:pPr>
        <w:pStyle w:val="ListParagraph"/>
        <w:ind w:left="1440"/>
        <w:rPr>
          <w:color w:val="FF0000"/>
        </w:rPr>
      </w:pPr>
      <w:r>
        <w:t xml:space="preserve">If </w:t>
      </w:r>
      <w:r w:rsidR="00212C0D">
        <w:t>both the</w:t>
      </w:r>
      <w:r>
        <w:t xml:space="preserve"> rules are satisfied then customer should be inserted, a</w:t>
      </w:r>
      <w:r w:rsidR="00184ABC">
        <w:t xml:space="preserve">nd Flag should be returned as 0. </w:t>
      </w:r>
      <w:r w:rsidR="000E3410" w:rsidRPr="000E3410">
        <w:rPr>
          <w:color w:val="FF0000"/>
        </w:rPr>
        <w:t>Write its Execute Statement as well</w:t>
      </w:r>
      <w:r w:rsidR="00FD36D0">
        <w:rPr>
          <w:color w:val="FF0000"/>
        </w:rPr>
        <w:t>.</w:t>
      </w:r>
    </w:p>
    <w:sectPr w:rsidR="00E755F3" w:rsidRPr="00BF5965" w:rsidSect="007A51D8">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511CC" w14:textId="77777777" w:rsidR="00541C00" w:rsidRDefault="00541C00" w:rsidP="00BD37C2">
      <w:r>
        <w:separator/>
      </w:r>
    </w:p>
  </w:endnote>
  <w:endnote w:type="continuationSeparator" w:id="0">
    <w:p w14:paraId="1F4A9941" w14:textId="77777777" w:rsidR="00541C00" w:rsidRDefault="00541C00"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ejaVu Sans">
    <w:altName w:val="MS Mincho"/>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943BC" w14:textId="77777777" w:rsidR="007A51D8" w:rsidRPr="00CF2917" w:rsidRDefault="007A51D8">
    <w:pPr>
      <w:pStyle w:val="Footer"/>
      <w:rPr>
        <w:sz w:val="24"/>
      </w:rPr>
    </w:pPr>
    <w:r w:rsidRPr="00CF2917">
      <w:rPr>
        <w:sz w:val="24"/>
      </w:rPr>
      <w:t xml:space="preserve">Page </w:t>
    </w:r>
    <w:r w:rsidR="00410267" w:rsidRPr="00CF2917">
      <w:rPr>
        <w:sz w:val="24"/>
      </w:rPr>
      <w:fldChar w:fldCharType="begin"/>
    </w:r>
    <w:r w:rsidRPr="00CF2917">
      <w:rPr>
        <w:sz w:val="24"/>
      </w:rPr>
      <w:instrText xml:space="preserve"> PAGE   \* MERGEFORMAT </w:instrText>
    </w:r>
    <w:r w:rsidR="00410267" w:rsidRPr="00CF2917">
      <w:rPr>
        <w:sz w:val="24"/>
      </w:rPr>
      <w:fldChar w:fldCharType="separate"/>
    </w:r>
    <w:r w:rsidR="009C47B9">
      <w:rPr>
        <w:noProof/>
        <w:sz w:val="24"/>
      </w:rPr>
      <w:t>1</w:t>
    </w:r>
    <w:r w:rsidR="00410267" w:rsidRPr="00CF2917">
      <w:rPr>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8B26F" w14:textId="77777777" w:rsidR="00541C00" w:rsidRDefault="00541C00" w:rsidP="00BD37C2">
      <w:r>
        <w:separator/>
      </w:r>
    </w:p>
  </w:footnote>
  <w:footnote w:type="continuationSeparator" w:id="0">
    <w:p w14:paraId="01C2BD69" w14:textId="77777777" w:rsidR="00541C00" w:rsidRDefault="00541C00" w:rsidP="00BD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9ADDB" w14:textId="77777777" w:rsidR="007A51D8" w:rsidRPr="00CF2917" w:rsidRDefault="00366903" w:rsidP="007A51D8">
    <w:pPr>
      <w:pStyle w:val="Header"/>
      <w:rPr>
        <w:sz w:val="22"/>
      </w:rPr>
    </w:pPr>
    <w:r w:rsidRPr="00A23C72">
      <w:rPr>
        <w:noProof/>
      </w:rPr>
      <w:drawing>
        <wp:inline distT="0" distB="0" distL="0" distR="0" wp14:anchorId="429E511C" wp14:editId="4E9A88F8">
          <wp:extent cx="352425" cy="342900"/>
          <wp:effectExtent l="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solidFill>
                    <a:srgbClr val="FFFFFF"/>
                  </a:solidFill>
                  <a:ln>
                    <a:noFill/>
                  </a:ln>
                </pic:spPr>
              </pic:pic>
            </a:graphicData>
          </a:graphic>
        </wp:inline>
      </w:drawing>
    </w:r>
    <w:r w:rsidR="007A51D8">
      <w:t xml:space="preserve">   </w:t>
    </w:r>
    <w:r w:rsidR="007A51D8" w:rsidRPr="00CF2917">
      <w:rPr>
        <w:sz w:val="22"/>
      </w:rPr>
      <w:t>FAST NU Lahore</w:t>
    </w:r>
    <w:r w:rsidR="007A51D8" w:rsidRPr="00CF2917">
      <w:rPr>
        <w:sz w:val="22"/>
      </w:rPr>
      <w:tab/>
    </w:r>
    <w:r w:rsidR="007A51D8" w:rsidRPr="00CF2917">
      <w:rPr>
        <w:sz w:val="22"/>
      </w:rPr>
      <w:tab/>
    </w:r>
  </w:p>
  <w:p w14:paraId="71FFA776" w14:textId="77777777" w:rsidR="007A51D8" w:rsidRDefault="007A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56C54"/>
    <w:multiLevelType w:val="hybridMultilevel"/>
    <w:tmpl w:val="66AEA012"/>
    <w:lvl w:ilvl="0" w:tplc="56AA51B6">
      <w:start w:val="1"/>
      <w:numFmt w:val="decimal"/>
      <w:pStyle w:val="Heading2"/>
      <w:lvlText w:val="%1.     "/>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24E5D8E"/>
    <w:multiLevelType w:val="multilevel"/>
    <w:tmpl w:val="F32EB1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FA6DA4"/>
    <w:multiLevelType w:val="hybridMultilevel"/>
    <w:tmpl w:val="96BC1BC2"/>
    <w:lvl w:ilvl="0" w:tplc="51443012">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B1EDE"/>
    <w:multiLevelType w:val="hybridMultilevel"/>
    <w:tmpl w:val="C6589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11"/>
  </w:num>
  <w:num w:numId="3">
    <w:abstractNumId w:val="1"/>
  </w:num>
  <w:num w:numId="4">
    <w:abstractNumId w:val="12"/>
  </w:num>
  <w:num w:numId="5">
    <w:abstractNumId w:val="1"/>
  </w:num>
  <w:num w:numId="6">
    <w:abstractNumId w:val="8"/>
  </w:num>
  <w:num w:numId="7">
    <w:abstractNumId w:val="1"/>
  </w:num>
  <w:num w:numId="8">
    <w:abstractNumId w:val="1"/>
  </w:num>
  <w:num w:numId="9">
    <w:abstractNumId w:val="10"/>
  </w:num>
  <w:num w:numId="10">
    <w:abstractNumId w:val="13"/>
  </w:num>
  <w:num w:numId="11">
    <w:abstractNumId w:val="0"/>
  </w:num>
  <w:num w:numId="12">
    <w:abstractNumId w:val="4"/>
  </w:num>
  <w:num w:numId="13">
    <w:abstractNumId w:val="7"/>
  </w:num>
  <w:num w:numId="14">
    <w:abstractNumId w:val="1"/>
  </w:num>
  <w:num w:numId="15">
    <w:abstractNumId w:val="9"/>
  </w:num>
  <w:num w:numId="16">
    <w:abstractNumId w:val="3"/>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EzNbEwNjCyNDewNDdS0lEKTi0uzszPAykwrAUA7f5dSiwAAAA="/>
  </w:docVars>
  <w:rsids>
    <w:rsidRoot w:val="00050AD4"/>
    <w:rsid w:val="00024582"/>
    <w:rsid w:val="000459C7"/>
    <w:rsid w:val="00050AD4"/>
    <w:rsid w:val="0005644F"/>
    <w:rsid w:val="00056C0C"/>
    <w:rsid w:val="0006204F"/>
    <w:rsid w:val="00062D8F"/>
    <w:rsid w:val="0008112B"/>
    <w:rsid w:val="000961A9"/>
    <w:rsid w:val="000A4018"/>
    <w:rsid w:val="000B114D"/>
    <w:rsid w:val="000B4555"/>
    <w:rsid w:val="000D6CE8"/>
    <w:rsid w:val="000E3410"/>
    <w:rsid w:val="000F1DD5"/>
    <w:rsid w:val="00137DD4"/>
    <w:rsid w:val="001435FE"/>
    <w:rsid w:val="00161E8E"/>
    <w:rsid w:val="00170161"/>
    <w:rsid w:val="00184ABC"/>
    <w:rsid w:val="0018760B"/>
    <w:rsid w:val="001934B7"/>
    <w:rsid w:val="00205E32"/>
    <w:rsid w:val="00212C0D"/>
    <w:rsid w:val="00222F78"/>
    <w:rsid w:val="00226C86"/>
    <w:rsid w:val="00227B52"/>
    <w:rsid w:val="0023551A"/>
    <w:rsid w:val="00244702"/>
    <w:rsid w:val="00246AC5"/>
    <w:rsid w:val="002824B8"/>
    <w:rsid w:val="00287E58"/>
    <w:rsid w:val="002930E6"/>
    <w:rsid w:val="002A3DF5"/>
    <w:rsid w:val="002A5026"/>
    <w:rsid w:val="002F338D"/>
    <w:rsid w:val="00314A6B"/>
    <w:rsid w:val="00316E00"/>
    <w:rsid w:val="00330787"/>
    <w:rsid w:val="003365B5"/>
    <w:rsid w:val="0034108F"/>
    <w:rsid w:val="00343927"/>
    <w:rsid w:val="00366903"/>
    <w:rsid w:val="003758FC"/>
    <w:rsid w:val="003A2D33"/>
    <w:rsid w:val="003B559C"/>
    <w:rsid w:val="003C48E0"/>
    <w:rsid w:val="003C62FE"/>
    <w:rsid w:val="003C6A44"/>
    <w:rsid w:val="003E7F0D"/>
    <w:rsid w:val="00410267"/>
    <w:rsid w:val="0041533E"/>
    <w:rsid w:val="00415614"/>
    <w:rsid w:val="00417C81"/>
    <w:rsid w:val="004B1BCF"/>
    <w:rsid w:val="004B7AD7"/>
    <w:rsid w:val="00541C00"/>
    <w:rsid w:val="00546960"/>
    <w:rsid w:val="0056690B"/>
    <w:rsid w:val="005802F0"/>
    <w:rsid w:val="00583F9E"/>
    <w:rsid w:val="005B03CB"/>
    <w:rsid w:val="005C60F2"/>
    <w:rsid w:val="005E25CC"/>
    <w:rsid w:val="005E45CC"/>
    <w:rsid w:val="005F4EC8"/>
    <w:rsid w:val="0060003F"/>
    <w:rsid w:val="006071C0"/>
    <w:rsid w:val="00625AA0"/>
    <w:rsid w:val="00655714"/>
    <w:rsid w:val="006A0106"/>
    <w:rsid w:val="006A01B4"/>
    <w:rsid w:val="006B17E9"/>
    <w:rsid w:val="006E5CB1"/>
    <w:rsid w:val="006F4CEE"/>
    <w:rsid w:val="00702297"/>
    <w:rsid w:val="00786713"/>
    <w:rsid w:val="0078733A"/>
    <w:rsid w:val="0078799B"/>
    <w:rsid w:val="007A51D8"/>
    <w:rsid w:val="007C4BD7"/>
    <w:rsid w:val="007C6C58"/>
    <w:rsid w:val="007E30A4"/>
    <w:rsid w:val="007F4EBD"/>
    <w:rsid w:val="0081052F"/>
    <w:rsid w:val="0081544A"/>
    <w:rsid w:val="008571C8"/>
    <w:rsid w:val="008670F2"/>
    <w:rsid w:val="008E46C8"/>
    <w:rsid w:val="00923B06"/>
    <w:rsid w:val="00932327"/>
    <w:rsid w:val="009922C0"/>
    <w:rsid w:val="009940F1"/>
    <w:rsid w:val="00996E5B"/>
    <w:rsid w:val="009C0CC8"/>
    <w:rsid w:val="009C47B9"/>
    <w:rsid w:val="009D1E88"/>
    <w:rsid w:val="00A01A24"/>
    <w:rsid w:val="00A4652D"/>
    <w:rsid w:val="00A67DDF"/>
    <w:rsid w:val="00AC7D8A"/>
    <w:rsid w:val="00AF464D"/>
    <w:rsid w:val="00AF5DE9"/>
    <w:rsid w:val="00B13A22"/>
    <w:rsid w:val="00B35C41"/>
    <w:rsid w:val="00B77F18"/>
    <w:rsid w:val="00B92165"/>
    <w:rsid w:val="00B93AED"/>
    <w:rsid w:val="00B95ABF"/>
    <w:rsid w:val="00BA203D"/>
    <w:rsid w:val="00BD37C2"/>
    <w:rsid w:val="00BF4423"/>
    <w:rsid w:val="00BF5965"/>
    <w:rsid w:val="00C55F84"/>
    <w:rsid w:val="00C708A1"/>
    <w:rsid w:val="00C97375"/>
    <w:rsid w:val="00CA576E"/>
    <w:rsid w:val="00CB2BBB"/>
    <w:rsid w:val="00CF2917"/>
    <w:rsid w:val="00D059D5"/>
    <w:rsid w:val="00D31AE2"/>
    <w:rsid w:val="00DC04D6"/>
    <w:rsid w:val="00DC1508"/>
    <w:rsid w:val="00DD3851"/>
    <w:rsid w:val="00DF7105"/>
    <w:rsid w:val="00E20702"/>
    <w:rsid w:val="00E406F1"/>
    <w:rsid w:val="00E511DB"/>
    <w:rsid w:val="00E70069"/>
    <w:rsid w:val="00E755F3"/>
    <w:rsid w:val="00E917E1"/>
    <w:rsid w:val="00ED6D5B"/>
    <w:rsid w:val="00F044AC"/>
    <w:rsid w:val="00F4139E"/>
    <w:rsid w:val="00F46BC2"/>
    <w:rsid w:val="00F54219"/>
    <w:rsid w:val="00F726E0"/>
    <w:rsid w:val="00FA182D"/>
    <w:rsid w:val="00FB5F41"/>
    <w:rsid w:val="00FC5271"/>
    <w:rsid w:val="00FD36D0"/>
    <w:rsid w:val="00FF58EE"/>
    <w:rsid w:val="00FF5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7E1F1"/>
  <w15:docId w15:val="{33476315-C870-43C2-B261-D652DD1C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03"/>
    <w:pPr>
      <w:jc w:val="both"/>
    </w:pPr>
    <w:rPr>
      <w:rFonts w:ascii="Times New Roman" w:eastAsia="Times New Roman" w:hAnsi="Times New Roman"/>
      <w:szCs w:val="22"/>
    </w:rPr>
  </w:style>
  <w:style w:type="paragraph" w:styleId="Heading1">
    <w:name w:val="heading 1"/>
    <w:basedOn w:val="Normal"/>
    <w:next w:val="Normal"/>
    <w:link w:val="Heading1Char"/>
    <w:autoRedefine/>
    <w:uiPriority w:val="9"/>
    <w:qFormat/>
    <w:rsid w:val="00B95ABF"/>
    <w:pPr>
      <w:keepNext/>
      <w:keepLines/>
      <w:spacing w:before="240" w:after="240"/>
      <w:outlineLvl w:val="0"/>
    </w:pPr>
    <w:rPr>
      <w:b/>
      <w:sz w:val="36"/>
      <w:szCs w:val="32"/>
    </w:rPr>
  </w:style>
  <w:style w:type="paragraph" w:styleId="Heading2">
    <w:name w:val="heading 2"/>
    <w:basedOn w:val="Normal"/>
    <w:next w:val="Normal"/>
    <w:link w:val="Heading2Char"/>
    <w:autoRedefine/>
    <w:uiPriority w:val="9"/>
    <w:unhideWhenUsed/>
    <w:qFormat/>
    <w:rsid w:val="00CF2917"/>
    <w:pPr>
      <w:keepNext/>
      <w:keepLines/>
      <w:numPr>
        <w:numId w:val="3"/>
      </w:numPr>
      <w:spacing w:before="160" w:after="120"/>
      <w:outlineLvl w:val="1"/>
    </w:pPr>
    <w:rPr>
      <w:b/>
      <w:sz w:val="32"/>
      <w:szCs w:val="26"/>
    </w:rPr>
  </w:style>
  <w:style w:type="paragraph" w:styleId="Heading3">
    <w:name w:val="heading 3"/>
    <w:basedOn w:val="Normal"/>
    <w:next w:val="Normal"/>
    <w:link w:val="Heading3Char"/>
    <w:autoRedefine/>
    <w:uiPriority w:val="9"/>
    <w:unhideWhenUsed/>
    <w:qFormat/>
    <w:rsid w:val="00CF2917"/>
    <w:pPr>
      <w:keepNext/>
      <w:keepLines/>
      <w:numPr>
        <w:ilvl w:val="2"/>
        <w:numId w:val="1"/>
      </w:numPr>
      <w:spacing w:before="160" w:after="120"/>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B95ABF"/>
    <w:rPr>
      <w:rFonts w:ascii="Times New Roman" w:eastAsia="Times New Roman" w:hAnsi="Times New Roman"/>
      <w:b/>
      <w:sz w:val="36"/>
      <w:szCs w:val="32"/>
    </w:rPr>
  </w:style>
  <w:style w:type="character" w:customStyle="1" w:styleId="Heading2Char">
    <w:name w:val="Heading 2 Char"/>
    <w:link w:val="Heading2"/>
    <w:uiPriority w:val="9"/>
    <w:rsid w:val="00CF2917"/>
    <w:rPr>
      <w:rFonts w:ascii="Times New Roman" w:eastAsia="Times New Roman" w:hAnsi="Times New Roman"/>
      <w:b/>
      <w:sz w:val="32"/>
      <w:szCs w:val="26"/>
    </w:rPr>
  </w:style>
  <w:style w:type="character" w:customStyle="1" w:styleId="Heading3Char">
    <w:name w:val="Heading 3 Char"/>
    <w:link w:val="Heading3"/>
    <w:uiPriority w:val="9"/>
    <w:rsid w:val="00CF2917"/>
    <w:rPr>
      <w:rFonts w:ascii="Times New Roman" w:eastAsia="Times New Roman" w:hAnsi="Times New Roman"/>
      <w:b/>
      <w:sz w:val="28"/>
      <w:szCs w:val="24"/>
    </w:rPr>
  </w:style>
  <w:style w:type="paragraph" w:styleId="TOCHeading">
    <w:name w:val="TOC Heading"/>
    <w:basedOn w:val="Heading1"/>
    <w:next w:val="Normal"/>
    <w:uiPriority w:val="39"/>
    <w:unhideWhenUsed/>
    <w:qFormat/>
    <w:rsid w:val="00BF4423"/>
    <w:p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366903"/>
    <w:pPr>
      <w:spacing w:after="200" w:line="276" w:lineRule="auto"/>
      <w:ind w:left="720"/>
      <w:contextualSpacing/>
      <w:jc w:val="left"/>
    </w:pPr>
  </w:style>
  <w:style w:type="paragraph" w:styleId="BalloonText">
    <w:name w:val="Balloon Text"/>
    <w:basedOn w:val="Normal"/>
    <w:link w:val="BalloonTextChar"/>
    <w:uiPriority w:val="99"/>
    <w:semiHidden/>
    <w:unhideWhenUsed/>
    <w:rsid w:val="00417C81"/>
    <w:rPr>
      <w:rFonts w:ascii="Tahoma" w:hAnsi="Tahoma" w:cs="Tahoma"/>
      <w:sz w:val="16"/>
      <w:szCs w:val="16"/>
    </w:rPr>
  </w:style>
  <w:style w:type="character" w:customStyle="1" w:styleId="BalloonTextChar">
    <w:name w:val="Balloon Text Char"/>
    <w:basedOn w:val="DefaultParagraphFont"/>
    <w:link w:val="BalloonText"/>
    <w:uiPriority w:val="99"/>
    <w:semiHidden/>
    <w:rsid w:val="00417C8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DB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E32F7-61B4-4595-BC21-C18809BA8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DBlab.dotx</Template>
  <TotalTime>157</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2038</CharactersWithSpaces>
  <SharedDoc>false</SharedDoc>
  <HLinks>
    <vt:vector size="36" baseType="variant">
      <vt:variant>
        <vt:i4>1179703</vt:i4>
      </vt:variant>
      <vt:variant>
        <vt:i4>32</vt:i4>
      </vt:variant>
      <vt:variant>
        <vt:i4>0</vt:i4>
      </vt:variant>
      <vt:variant>
        <vt:i4>5</vt:i4>
      </vt:variant>
      <vt:variant>
        <vt:lpwstr/>
      </vt:variant>
      <vt:variant>
        <vt:lpwstr>_Toc421034138</vt:lpwstr>
      </vt:variant>
      <vt:variant>
        <vt:i4>1179703</vt:i4>
      </vt:variant>
      <vt:variant>
        <vt:i4>26</vt:i4>
      </vt:variant>
      <vt:variant>
        <vt:i4>0</vt:i4>
      </vt:variant>
      <vt:variant>
        <vt:i4>5</vt:i4>
      </vt:variant>
      <vt:variant>
        <vt:lpwstr/>
      </vt:variant>
      <vt:variant>
        <vt:lpwstr>_Toc421034137</vt:lpwstr>
      </vt:variant>
      <vt:variant>
        <vt:i4>1179703</vt:i4>
      </vt:variant>
      <vt:variant>
        <vt:i4>20</vt:i4>
      </vt:variant>
      <vt:variant>
        <vt:i4>0</vt:i4>
      </vt:variant>
      <vt:variant>
        <vt:i4>5</vt:i4>
      </vt:variant>
      <vt:variant>
        <vt:lpwstr/>
      </vt:variant>
      <vt:variant>
        <vt:lpwstr>_Toc421034136</vt:lpwstr>
      </vt:variant>
      <vt:variant>
        <vt:i4>1179703</vt:i4>
      </vt:variant>
      <vt:variant>
        <vt:i4>14</vt:i4>
      </vt:variant>
      <vt:variant>
        <vt:i4>0</vt:i4>
      </vt:variant>
      <vt:variant>
        <vt:i4>5</vt:i4>
      </vt:variant>
      <vt:variant>
        <vt:lpwstr/>
      </vt:variant>
      <vt:variant>
        <vt:lpwstr>_Toc421034135</vt:lpwstr>
      </vt:variant>
      <vt:variant>
        <vt:i4>1179703</vt:i4>
      </vt:variant>
      <vt:variant>
        <vt:i4>8</vt:i4>
      </vt:variant>
      <vt:variant>
        <vt:i4>0</vt:i4>
      </vt:variant>
      <vt:variant>
        <vt:i4>5</vt:i4>
      </vt:variant>
      <vt:variant>
        <vt:lpwstr/>
      </vt:variant>
      <vt:variant>
        <vt:lpwstr>_Toc421034134</vt:lpwstr>
      </vt:variant>
      <vt:variant>
        <vt:i4>1179703</vt:i4>
      </vt:variant>
      <vt:variant>
        <vt:i4>2</vt:i4>
      </vt:variant>
      <vt:variant>
        <vt:i4>0</vt:i4>
      </vt:variant>
      <vt:variant>
        <vt:i4>5</vt:i4>
      </vt:variant>
      <vt:variant>
        <vt:lpwstr/>
      </vt:variant>
      <vt:variant>
        <vt:lpwstr>_Toc421034133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Saddam</cp:lastModifiedBy>
  <cp:revision>93</cp:revision>
  <dcterms:created xsi:type="dcterms:W3CDTF">2017-02-17T06:43:00Z</dcterms:created>
  <dcterms:modified xsi:type="dcterms:W3CDTF">2021-05-05T02:21:00Z</dcterms:modified>
</cp:coreProperties>
</file>